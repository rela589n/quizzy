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A7F9A7" w14:textId="77777777" w:rsidR="001965F9" w:rsidRDefault="001965F9" w:rsidP="00304010">
      <w:pPr>
        <w:ind w:firstLine="708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Міністерство освіти та науки України</w:t>
      </w:r>
    </w:p>
    <w:p w14:paraId="492177D3" w14:textId="77777777" w:rsidR="001965F9" w:rsidRDefault="001965F9" w:rsidP="001965F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Хмельницький політехнічний коледж</w:t>
      </w:r>
    </w:p>
    <w:p w14:paraId="23FEB2AB" w14:textId="77777777" w:rsidR="001C2097" w:rsidRPr="001C2097" w:rsidRDefault="001C2097" w:rsidP="001965F9">
      <w:pPr>
        <w:jc w:val="center"/>
        <w:rPr>
          <w:rFonts w:ascii="Arial" w:hAnsi="Arial" w:cs="Arial"/>
          <w:b/>
          <w:lang w:val="uk-UA"/>
        </w:rPr>
      </w:pPr>
      <w:r>
        <w:rPr>
          <w:rFonts w:ascii="Arial" w:hAnsi="Arial" w:cs="Arial"/>
          <w:b/>
          <w:lang w:val="uk-UA"/>
        </w:rPr>
        <w:t>Національного університету «Львівська політехніка»</w:t>
      </w:r>
    </w:p>
    <w:p w14:paraId="7D191BDD" w14:textId="77777777" w:rsidR="001965F9" w:rsidRDefault="001965F9" w:rsidP="001965F9">
      <w:pPr>
        <w:jc w:val="center"/>
        <w:rPr>
          <w:rFonts w:ascii="Arial" w:hAnsi="Arial" w:cs="Arial"/>
          <w:b/>
        </w:rPr>
      </w:pPr>
    </w:p>
    <w:p w14:paraId="474EF402" w14:textId="77777777" w:rsidR="001965F9" w:rsidRDefault="001965F9" w:rsidP="001965F9">
      <w:pPr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   Заввідділенням                                                                                                                                        Заступник директора</w:t>
      </w:r>
    </w:p>
    <w:p w14:paraId="3AF3BAFB" w14:textId="77777777" w:rsidR="001965F9" w:rsidRDefault="001965F9" w:rsidP="001965F9">
      <w:pPr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________________/________/                                                                                                                   по навчальній роботі</w:t>
      </w:r>
    </w:p>
    <w:p w14:paraId="33590940" w14:textId="77777777" w:rsidR="001965F9" w:rsidRDefault="001965F9" w:rsidP="001965F9">
      <w:pPr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                                                                                                                                                  ____________/</w:t>
      </w:r>
      <w:r w:rsidR="00F33EE3">
        <w:rPr>
          <w:rFonts w:ascii="Arial" w:hAnsi="Arial" w:cs="Arial"/>
          <w:sz w:val="18"/>
          <w:lang w:val="uk-UA"/>
        </w:rPr>
        <w:t>Федосюк</w:t>
      </w:r>
      <w:r>
        <w:rPr>
          <w:rFonts w:ascii="Arial" w:hAnsi="Arial" w:cs="Arial"/>
          <w:sz w:val="18"/>
        </w:rPr>
        <w:t xml:space="preserve"> </w:t>
      </w:r>
      <w:r w:rsidR="00F33EE3">
        <w:rPr>
          <w:rFonts w:ascii="Arial" w:hAnsi="Arial" w:cs="Arial"/>
          <w:sz w:val="18"/>
          <w:lang w:val="uk-UA"/>
        </w:rPr>
        <w:t>Г</w:t>
      </w:r>
      <w:r>
        <w:rPr>
          <w:rFonts w:ascii="Arial" w:hAnsi="Arial" w:cs="Arial"/>
          <w:sz w:val="18"/>
        </w:rPr>
        <w:t>.</w:t>
      </w:r>
      <w:r w:rsidR="00F33EE3">
        <w:rPr>
          <w:rFonts w:ascii="Arial" w:hAnsi="Arial" w:cs="Arial"/>
          <w:sz w:val="18"/>
          <w:lang w:val="uk-UA"/>
        </w:rPr>
        <w:t>В</w:t>
      </w:r>
      <w:r>
        <w:rPr>
          <w:rFonts w:ascii="Arial" w:hAnsi="Arial" w:cs="Arial"/>
          <w:sz w:val="18"/>
        </w:rPr>
        <w:t>./</w:t>
      </w:r>
    </w:p>
    <w:p w14:paraId="79C49C76" w14:textId="77777777" w:rsidR="001965F9" w:rsidRDefault="001965F9" w:rsidP="001965F9">
      <w:pPr>
        <w:rPr>
          <w:rFonts w:ascii="Arial" w:hAnsi="Arial" w:cs="Arial"/>
          <w:sz w:val="18"/>
        </w:rPr>
      </w:pPr>
    </w:p>
    <w:p w14:paraId="06B34E43" w14:textId="77777777" w:rsidR="001965F9" w:rsidRDefault="001965F9" w:rsidP="001965F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Залікова відомість</w:t>
      </w:r>
    </w:p>
    <w:p w14:paraId="27CE0954" w14:textId="77777777" w:rsidR="001965F9" w:rsidRDefault="001965F9" w:rsidP="001965F9">
      <w:pPr>
        <w:jc w:val="center"/>
        <w:rPr>
          <w:rFonts w:ascii="Arial" w:hAnsi="Arial" w:cs="Arial"/>
          <w:b/>
        </w:rPr>
      </w:pPr>
    </w:p>
    <w:p w14:paraId="26489CB5" w14:textId="77777777" w:rsidR="001965F9" w:rsidRDefault="001965F9" w:rsidP="001965F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14:paraId="4AB08047" w14:textId="77777777" w:rsidR="001965F9" w:rsidRDefault="001965F9" w:rsidP="001965F9">
      <w:pPr>
        <w:jc w:val="center"/>
        <w:rPr>
          <w:rFonts w:ascii="Arial" w:hAnsi="Arial" w:cs="Arial"/>
          <w:sz w:val="18"/>
          <w:vertAlign w:val="superscript"/>
        </w:rPr>
      </w:pPr>
      <w:r>
        <w:rPr>
          <w:rFonts w:ascii="Arial" w:hAnsi="Arial" w:cs="Arial"/>
          <w:sz w:val="18"/>
          <w:vertAlign w:val="superscript"/>
        </w:rPr>
        <w:t>предмет</w:t>
      </w:r>
    </w:p>
    <w:p w14:paraId="70360A4B" w14:textId="77777777" w:rsidR="001965F9" w:rsidRDefault="001965F9" w:rsidP="001965F9">
      <w:pPr>
        <w:rPr>
          <w:rFonts w:ascii="Arial" w:hAnsi="Arial" w:cs="Arial"/>
          <w:color w:val="FFFFFF"/>
          <w:sz w:val="20"/>
          <w:u w:val="single"/>
        </w:rPr>
      </w:pPr>
      <w:r>
        <w:rPr>
          <w:rFonts w:ascii="Arial" w:hAnsi="Arial" w:cs="Arial"/>
          <w:sz w:val="20"/>
        </w:rPr>
        <w:t xml:space="preserve">Спеціальність  </w:t>
      </w:r>
      <w:r>
        <w:rPr>
          <w:rFonts w:ascii="Arial" w:hAnsi="Arial" w:cs="Arial"/>
          <w:sz w:val="20"/>
          <w:u w:val="single"/>
        </w:rPr>
        <w:t>______________________________________________________________________________</w:t>
      </w:r>
      <w:r>
        <w:rPr>
          <w:rFonts w:ascii="Arial" w:hAnsi="Arial" w:cs="Arial"/>
          <w:color w:val="FFFFFF"/>
          <w:sz w:val="20"/>
          <w:u w:val="single"/>
        </w:rPr>
        <w:t>.</w:t>
      </w:r>
    </w:p>
    <w:p w14:paraId="6435CBAA" w14:textId="77777777" w:rsidR="001965F9" w:rsidRDefault="001965F9" w:rsidP="001965F9">
      <w:pPr>
        <w:rPr>
          <w:rFonts w:ascii="Arial" w:hAnsi="Arial" w:cs="Arial"/>
          <w:color w:val="FFFFFF"/>
          <w:sz w:val="20"/>
          <w:u w:val="single"/>
        </w:rPr>
      </w:pPr>
    </w:p>
    <w:p w14:paraId="7ED332AA" w14:textId="2FAE72BD" w:rsidR="001965F9" w:rsidRDefault="001965F9" w:rsidP="001965F9">
      <w:pPr>
        <w:rPr>
          <w:rFonts w:ascii="Arial" w:hAnsi="Arial" w:cs="Arial"/>
          <w:color w:val="FFFFFF"/>
          <w:sz w:val="20"/>
          <w:u w:val="single"/>
        </w:rPr>
      </w:pPr>
      <w:r>
        <w:rPr>
          <w:rFonts w:ascii="Arial" w:hAnsi="Arial" w:cs="Arial"/>
          <w:sz w:val="20"/>
        </w:rPr>
        <w:t xml:space="preserve">Семестр </w:t>
      </w:r>
      <w:r>
        <w:rPr>
          <w:rFonts w:ascii="Arial" w:hAnsi="Arial" w:cs="Arial"/>
          <w:sz w:val="20"/>
          <w:u w:val="single"/>
        </w:rPr>
        <w:t xml:space="preserve">                                              </w:t>
      </w:r>
      <w:r>
        <w:rPr>
          <w:rFonts w:ascii="Arial" w:hAnsi="Arial" w:cs="Arial"/>
          <w:sz w:val="20"/>
        </w:rPr>
        <w:t xml:space="preserve"> курс </w:t>
      </w:r>
      <w:r>
        <w:rPr>
          <w:rFonts w:ascii="Arial" w:hAnsi="Arial" w:cs="Arial"/>
          <w:sz w:val="20"/>
          <w:u w:val="single"/>
        </w:rPr>
        <w:t xml:space="preserve">                        </w:t>
      </w:r>
      <w:bookmarkStart w:id="0" w:name="kyrs"/>
      <w:bookmarkEnd w:id="0"/>
      <w:r w:rsidR="001E3922" w:rsidRPr="001E3922">
        <w:rPr>
          <w:rFonts w:ascii="Arial" w:hAnsi="Arial" w:cs="Arial"/>
          <w:sz w:val="20"/>
          <w:u w:val="single"/>
        </w:rPr>
        <w:t>$</w:t>
      </w:r>
      <w:r w:rsidR="005B2485" w:rsidRPr="005B2485">
        <w:rPr>
          <w:rFonts w:ascii="Arial" w:hAnsi="Arial" w:cs="Arial"/>
          <w:sz w:val="20"/>
          <w:u w:val="single"/>
        </w:rPr>
        <w:t>{</w:t>
      </w:r>
      <w:r w:rsidR="005B2485">
        <w:rPr>
          <w:rFonts w:ascii="Arial" w:hAnsi="Arial" w:cs="Arial"/>
          <w:sz w:val="20"/>
          <w:u w:val="single"/>
          <w:lang w:val="en-US"/>
        </w:rPr>
        <w:t>course</w:t>
      </w:r>
      <w:r w:rsidR="005B2485" w:rsidRPr="005B2485">
        <w:rPr>
          <w:rFonts w:ascii="Arial" w:hAnsi="Arial" w:cs="Arial"/>
          <w:sz w:val="20"/>
          <w:u w:val="single"/>
        </w:rPr>
        <w:t>}</w:t>
      </w:r>
      <w:r>
        <w:rPr>
          <w:rFonts w:ascii="Arial" w:hAnsi="Arial" w:cs="Arial"/>
          <w:sz w:val="20"/>
          <w:u w:val="single"/>
        </w:rPr>
        <w:t xml:space="preserve">                      </w:t>
      </w:r>
      <w:r>
        <w:rPr>
          <w:rFonts w:ascii="Arial" w:hAnsi="Arial" w:cs="Arial"/>
          <w:sz w:val="20"/>
        </w:rPr>
        <w:t xml:space="preserve"> група </w:t>
      </w:r>
      <w:r>
        <w:rPr>
          <w:rFonts w:ascii="Arial" w:hAnsi="Arial" w:cs="Arial"/>
          <w:sz w:val="20"/>
          <w:u w:val="single"/>
        </w:rPr>
        <w:t xml:space="preserve">           </w:t>
      </w:r>
      <w:bookmarkStart w:id="1" w:name="grypa"/>
      <w:bookmarkEnd w:id="1"/>
      <w:r>
        <w:rPr>
          <w:rFonts w:ascii="Arial" w:hAnsi="Arial" w:cs="Arial"/>
          <w:sz w:val="20"/>
          <w:u w:val="single"/>
        </w:rPr>
        <w:t xml:space="preserve"> </w:t>
      </w:r>
      <w:r w:rsidR="001E3922" w:rsidRPr="001E3922">
        <w:rPr>
          <w:rFonts w:ascii="Arial" w:hAnsi="Arial" w:cs="Arial"/>
          <w:sz w:val="20"/>
          <w:u w:val="single"/>
        </w:rPr>
        <w:t>$</w:t>
      </w:r>
      <w:r w:rsidR="005B2485" w:rsidRPr="005B2485">
        <w:rPr>
          <w:rFonts w:ascii="Arial" w:hAnsi="Arial" w:cs="Arial"/>
          <w:sz w:val="20"/>
          <w:u w:val="single"/>
        </w:rPr>
        <w:t>{</w:t>
      </w:r>
      <w:r w:rsidR="005B2485">
        <w:rPr>
          <w:rFonts w:ascii="Arial" w:hAnsi="Arial" w:cs="Arial"/>
          <w:sz w:val="20"/>
          <w:u w:val="single"/>
          <w:lang w:val="en-US"/>
        </w:rPr>
        <w:t>groupName</w:t>
      </w:r>
      <w:r w:rsidR="005B2485" w:rsidRPr="005B2485">
        <w:rPr>
          <w:rFonts w:ascii="Arial" w:hAnsi="Arial" w:cs="Arial"/>
          <w:sz w:val="20"/>
          <w:u w:val="single"/>
        </w:rPr>
        <w:t>}</w:t>
      </w:r>
      <w:r w:rsidR="00F666B7">
        <w:rPr>
          <w:rFonts w:ascii="Arial" w:hAnsi="Arial" w:cs="Arial"/>
          <w:sz w:val="20"/>
          <w:u w:val="single"/>
        </w:rPr>
        <w:t xml:space="preserve">            </w:t>
      </w:r>
      <w:r>
        <w:rPr>
          <w:rFonts w:ascii="Arial" w:hAnsi="Arial" w:cs="Arial"/>
          <w:sz w:val="20"/>
          <w:u w:val="single"/>
        </w:rPr>
        <w:t xml:space="preserve">                        </w:t>
      </w:r>
      <w:r>
        <w:rPr>
          <w:rFonts w:ascii="Arial" w:hAnsi="Arial" w:cs="Arial"/>
          <w:color w:val="FFFFFF"/>
          <w:sz w:val="20"/>
          <w:u w:val="single"/>
        </w:rPr>
        <w:t>.</w:t>
      </w:r>
    </w:p>
    <w:p w14:paraId="074B91E8" w14:textId="77777777" w:rsidR="001965F9" w:rsidRDefault="001965F9" w:rsidP="001965F9">
      <w:pPr>
        <w:rPr>
          <w:rFonts w:ascii="Arial" w:hAnsi="Arial" w:cs="Arial"/>
          <w:color w:val="FFFFFF"/>
          <w:sz w:val="20"/>
          <w:u w:val="single"/>
        </w:rPr>
      </w:pPr>
    </w:p>
    <w:p w14:paraId="7929255A" w14:textId="77777777" w:rsidR="001965F9" w:rsidRDefault="001965F9" w:rsidP="001965F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14:paraId="3A8AF71D" w14:textId="77777777" w:rsidR="001965F9" w:rsidRDefault="001965F9" w:rsidP="001965F9">
      <w:pPr>
        <w:jc w:val="center"/>
        <w:rPr>
          <w:rFonts w:ascii="Arial" w:hAnsi="Arial" w:cs="Arial"/>
          <w:sz w:val="18"/>
          <w:vertAlign w:val="superscript"/>
        </w:rPr>
      </w:pPr>
      <w:r>
        <w:rPr>
          <w:rFonts w:ascii="Arial" w:hAnsi="Arial" w:cs="Arial"/>
          <w:sz w:val="18"/>
          <w:vertAlign w:val="superscript"/>
        </w:rPr>
        <w:t>прізвище, ім'я по батькові виклад</w:t>
      </w:r>
      <w:bookmarkStart w:id="2" w:name="_GoBack"/>
      <w:bookmarkEnd w:id="2"/>
      <w:r>
        <w:rPr>
          <w:rFonts w:ascii="Arial" w:hAnsi="Arial" w:cs="Arial"/>
          <w:sz w:val="18"/>
          <w:vertAlign w:val="superscript"/>
        </w:rPr>
        <w:t>ача (ів)</w:t>
      </w:r>
    </w:p>
    <w:p w14:paraId="0036F279" w14:textId="77777777" w:rsidR="001965F9" w:rsidRDefault="001965F9" w:rsidP="001965F9">
      <w:pPr>
        <w:jc w:val="center"/>
        <w:rPr>
          <w:rFonts w:ascii="Arial" w:hAnsi="Arial" w:cs="Arial"/>
          <w:sz w:val="2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0"/>
        <w:gridCol w:w="6300"/>
        <w:gridCol w:w="1500"/>
        <w:gridCol w:w="1500"/>
      </w:tblGrid>
      <w:tr w:rsidR="0060641C" w:rsidRPr="0060641C" w14:paraId="0DC16787" w14:textId="77777777">
        <w:tc>
          <w:tcPr>
            <w:tcW w:w="700" w:type="dxa"/>
            <w:shd w:val="clear" w:color="auto" w:fill="auto"/>
          </w:tcPr>
          <w:p w14:paraId="5700C4C0" w14:textId="77777777" w:rsidR="0060641C" w:rsidRPr="0060641C" w:rsidRDefault="0060641C" w:rsidP="001965F9">
            <w:pPr>
              <w:jc w:val="center"/>
              <w:rPr>
                <w:rFonts w:ascii="Arial" w:hAnsi="Arial" w:cs="Arial"/>
                <w:sz w:val="20"/>
              </w:rPr>
            </w:pPr>
            <w:bookmarkStart w:id="3" w:name="table"/>
            <w:bookmarkEnd w:id="3"/>
            <w:r>
              <w:rPr>
                <w:rFonts w:ascii="Arial" w:hAnsi="Arial" w:cs="Arial"/>
                <w:sz w:val="20"/>
              </w:rPr>
              <w:t>№ п/п</w:t>
            </w:r>
          </w:p>
        </w:tc>
        <w:tc>
          <w:tcPr>
            <w:tcW w:w="6300" w:type="dxa"/>
            <w:shd w:val="clear" w:color="auto" w:fill="auto"/>
          </w:tcPr>
          <w:p w14:paraId="5388EDD1" w14:textId="77777777" w:rsidR="0060641C" w:rsidRPr="0060641C" w:rsidRDefault="0060641C" w:rsidP="001965F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Прізвище, ім'я, по батькові</w:t>
            </w:r>
          </w:p>
        </w:tc>
        <w:tc>
          <w:tcPr>
            <w:tcW w:w="1500" w:type="dxa"/>
            <w:shd w:val="clear" w:color="auto" w:fill="auto"/>
          </w:tcPr>
          <w:p w14:paraId="47183AA6" w14:textId="77777777" w:rsidR="0060641C" w:rsidRPr="0060641C" w:rsidRDefault="0060641C" w:rsidP="001965F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Оцінка</w:t>
            </w:r>
          </w:p>
        </w:tc>
        <w:tc>
          <w:tcPr>
            <w:tcW w:w="1500" w:type="dxa"/>
            <w:shd w:val="clear" w:color="auto" w:fill="auto"/>
          </w:tcPr>
          <w:p w14:paraId="078ED656" w14:textId="77777777" w:rsidR="0060641C" w:rsidRPr="0060641C" w:rsidRDefault="0060641C" w:rsidP="001965F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Примітка</w:t>
            </w:r>
          </w:p>
        </w:tc>
      </w:tr>
      <w:tr w:rsidR="005B2485" w:rsidRPr="0060641C" w14:paraId="5CE21CDD" w14:textId="77777777">
        <w:tc>
          <w:tcPr>
            <w:tcW w:w="700" w:type="dxa"/>
            <w:shd w:val="clear" w:color="auto" w:fill="auto"/>
          </w:tcPr>
          <w:p w14:paraId="4FAD680E" w14:textId="3FDE6EC7" w:rsidR="005B2485" w:rsidRPr="005B2485" w:rsidRDefault="00061D59" w:rsidP="001965F9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$</w:t>
            </w:r>
            <w:r w:rsidR="005B2485">
              <w:rPr>
                <w:rFonts w:ascii="Arial" w:hAnsi="Arial" w:cs="Arial"/>
                <w:sz w:val="20"/>
                <w:lang w:val="en-US"/>
              </w:rPr>
              <w:t>{</w:t>
            </w:r>
            <w:r>
              <w:rPr>
                <w:rFonts w:ascii="Arial" w:hAnsi="Arial" w:cs="Arial"/>
                <w:sz w:val="20"/>
                <w:lang w:val="en-US"/>
              </w:rPr>
              <w:t>i</w:t>
            </w:r>
            <w:r w:rsidR="005B2485">
              <w:rPr>
                <w:rFonts w:ascii="Arial" w:hAnsi="Arial" w:cs="Arial"/>
                <w:sz w:val="20"/>
                <w:lang w:val="en-US"/>
              </w:rPr>
              <w:t>teration}</w:t>
            </w:r>
          </w:p>
        </w:tc>
        <w:tc>
          <w:tcPr>
            <w:tcW w:w="6300" w:type="dxa"/>
            <w:shd w:val="clear" w:color="auto" w:fill="auto"/>
          </w:tcPr>
          <w:p w14:paraId="4A7DBBE6" w14:textId="325F5B43" w:rsidR="005B2485" w:rsidRPr="005B2485" w:rsidRDefault="00304010" w:rsidP="001965F9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$</w:t>
            </w:r>
            <w:r w:rsidR="005B2485">
              <w:rPr>
                <w:rFonts w:ascii="Arial" w:hAnsi="Arial" w:cs="Arial"/>
                <w:sz w:val="20"/>
                <w:lang w:val="en-US"/>
              </w:rPr>
              <w:t>{studentFullName}</w:t>
            </w:r>
          </w:p>
        </w:tc>
        <w:tc>
          <w:tcPr>
            <w:tcW w:w="1500" w:type="dxa"/>
            <w:shd w:val="clear" w:color="auto" w:fill="auto"/>
          </w:tcPr>
          <w:p w14:paraId="549E4616" w14:textId="3AF8266D" w:rsidR="005B2485" w:rsidRPr="005B2485" w:rsidRDefault="005B2485" w:rsidP="001965F9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${stude</w:t>
            </w:r>
            <w:r w:rsidR="00061D59">
              <w:rPr>
                <w:rFonts w:ascii="Arial" w:hAnsi="Arial" w:cs="Arial"/>
                <w:sz w:val="20"/>
                <w:lang w:val="en-US"/>
              </w:rPr>
              <w:t>n</w:t>
            </w:r>
            <w:r>
              <w:rPr>
                <w:rFonts w:ascii="Arial" w:hAnsi="Arial" w:cs="Arial"/>
                <w:sz w:val="20"/>
                <w:lang w:val="en-US"/>
              </w:rPr>
              <w:t>tMark}</w:t>
            </w:r>
          </w:p>
        </w:tc>
        <w:tc>
          <w:tcPr>
            <w:tcW w:w="1500" w:type="dxa"/>
            <w:shd w:val="clear" w:color="auto" w:fill="auto"/>
          </w:tcPr>
          <w:p w14:paraId="56F3AA89" w14:textId="77777777" w:rsidR="005B2485" w:rsidRDefault="005B2485" w:rsidP="001965F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60641C" w:rsidRPr="0060641C" w14:paraId="48F1F6D9" w14:textId="77777777">
        <w:tc>
          <w:tcPr>
            <w:tcW w:w="700" w:type="dxa"/>
            <w:shd w:val="clear" w:color="auto" w:fill="auto"/>
          </w:tcPr>
          <w:p w14:paraId="697A34FB" w14:textId="77777777" w:rsidR="0060641C" w:rsidRPr="0060641C" w:rsidRDefault="0060641C" w:rsidP="001965F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6300" w:type="dxa"/>
            <w:shd w:val="clear" w:color="auto" w:fill="auto"/>
          </w:tcPr>
          <w:p w14:paraId="104F7434" w14:textId="77777777" w:rsidR="0060641C" w:rsidRPr="0060641C" w:rsidRDefault="0060641C" w:rsidP="0060641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Сідельник</w:t>
            </w:r>
          </w:p>
        </w:tc>
        <w:tc>
          <w:tcPr>
            <w:tcW w:w="1500" w:type="dxa"/>
            <w:shd w:val="clear" w:color="auto" w:fill="auto"/>
          </w:tcPr>
          <w:p w14:paraId="53299B66" w14:textId="77777777" w:rsidR="0060641C" w:rsidRPr="0060641C" w:rsidRDefault="0060641C" w:rsidP="001965F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1500" w:type="dxa"/>
            <w:shd w:val="clear" w:color="auto" w:fill="auto"/>
          </w:tcPr>
          <w:p w14:paraId="7E3B6DD8" w14:textId="77777777" w:rsidR="0060641C" w:rsidRPr="0060641C" w:rsidRDefault="0060641C" w:rsidP="001965F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60641C" w:rsidRPr="0060641C" w14:paraId="7DC3AF44" w14:textId="77777777">
        <w:tc>
          <w:tcPr>
            <w:tcW w:w="700" w:type="dxa"/>
            <w:shd w:val="clear" w:color="auto" w:fill="auto"/>
          </w:tcPr>
          <w:p w14:paraId="0597B495" w14:textId="77777777" w:rsidR="0060641C" w:rsidRPr="0060641C" w:rsidRDefault="0060641C" w:rsidP="001965F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6300" w:type="dxa"/>
            <w:shd w:val="clear" w:color="auto" w:fill="auto"/>
          </w:tcPr>
          <w:p w14:paraId="27F77220" w14:textId="77777777" w:rsidR="0060641C" w:rsidRPr="0060641C" w:rsidRDefault="0060641C" w:rsidP="0060641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Середній бал</w:t>
            </w:r>
          </w:p>
        </w:tc>
        <w:tc>
          <w:tcPr>
            <w:tcW w:w="1500" w:type="dxa"/>
            <w:shd w:val="clear" w:color="auto" w:fill="auto"/>
          </w:tcPr>
          <w:p w14:paraId="5AE1FFBA" w14:textId="77777777" w:rsidR="0060641C" w:rsidRPr="005B2485" w:rsidRDefault="005B2485" w:rsidP="001965F9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${avarageMark}</w:t>
            </w:r>
          </w:p>
        </w:tc>
        <w:tc>
          <w:tcPr>
            <w:tcW w:w="1500" w:type="dxa"/>
            <w:shd w:val="clear" w:color="auto" w:fill="auto"/>
          </w:tcPr>
          <w:p w14:paraId="2B1C7510" w14:textId="77777777" w:rsidR="0060641C" w:rsidRPr="0060641C" w:rsidRDefault="0060641C" w:rsidP="001965F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</w:tbl>
    <w:p w14:paraId="5727B658" w14:textId="77777777" w:rsidR="009E5F88" w:rsidRDefault="009E5F88" w:rsidP="001965F9">
      <w:pPr>
        <w:jc w:val="center"/>
        <w:rPr>
          <w:rFonts w:ascii="Arial" w:hAnsi="Arial" w:cs="Arial"/>
          <w:sz w:val="20"/>
        </w:rPr>
      </w:pPr>
    </w:p>
    <w:p w14:paraId="298B2483" w14:textId="77777777" w:rsidR="009E5F88" w:rsidRDefault="009E5F88" w:rsidP="001965F9">
      <w:pPr>
        <w:jc w:val="center"/>
        <w:rPr>
          <w:rFonts w:ascii="Arial" w:hAnsi="Arial" w:cs="Arial"/>
          <w:sz w:val="20"/>
        </w:rPr>
      </w:pPr>
    </w:p>
    <w:tbl>
      <w:tblPr>
        <w:tblW w:w="10300" w:type="dxa"/>
        <w:tblLayout w:type="fixed"/>
        <w:tblLook w:val="0000" w:firstRow="0" w:lastRow="0" w:firstColumn="0" w:lastColumn="0" w:noHBand="0" w:noVBand="0"/>
      </w:tblPr>
      <w:tblGrid>
        <w:gridCol w:w="2000"/>
        <w:gridCol w:w="500"/>
        <w:gridCol w:w="1400"/>
        <w:gridCol w:w="1100"/>
        <w:gridCol w:w="1300"/>
        <w:gridCol w:w="896"/>
        <w:gridCol w:w="3104"/>
      </w:tblGrid>
      <w:tr w:rsidR="001965F9" w14:paraId="3024F681" w14:textId="77777777">
        <w:tc>
          <w:tcPr>
            <w:tcW w:w="2000" w:type="dxa"/>
          </w:tcPr>
          <w:p w14:paraId="5A04878F" w14:textId="77777777" w:rsidR="001965F9" w:rsidRDefault="001965F9" w:rsidP="001965F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Відмінно:</w:t>
            </w:r>
          </w:p>
        </w:tc>
        <w:tc>
          <w:tcPr>
            <w:tcW w:w="500" w:type="dxa"/>
          </w:tcPr>
          <w:p w14:paraId="7AD16E35" w14:textId="6402E498" w:rsidR="001965F9" w:rsidRPr="005B2485" w:rsidRDefault="001E3922" w:rsidP="001965F9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$</w:t>
            </w:r>
            <w:r w:rsidR="005B2485">
              <w:rPr>
                <w:rFonts w:ascii="Arial" w:hAnsi="Arial" w:cs="Arial"/>
                <w:sz w:val="20"/>
                <w:lang w:val="en-US"/>
              </w:rPr>
              <w:t>{</w:t>
            </w:r>
            <w:r w:rsidR="005B2485">
              <w:rPr>
                <w:rStyle w:val="tlid-translation"/>
                <w:lang w:val="en"/>
              </w:rPr>
              <w:t>excellent</w:t>
            </w:r>
            <w:r w:rsidR="005B2485">
              <w:rPr>
                <w:rFonts w:ascii="Arial" w:hAnsi="Arial" w:cs="Arial"/>
                <w:sz w:val="20"/>
                <w:lang w:val="en-US"/>
              </w:rPr>
              <w:t>}</w:t>
            </w:r>
          </w:p>
        </w:tc>
        <w:tc>
          <w:tcPr>
            <w:tcW w:w="1400" w:type="dxa"/>
          </w:tcPr>
          <w:p w14:paraId="4F7DF1B9" w14:textId="77777777" w:rsidR="001965F9" w:rsidRDefault="001965F9" w:rsidP="001965F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студентів</w:t>
            </w:r>
          </w:p>
        </w:tc>
        <w:tc>
          <w:tcPr>
            <w:tcW w:w="1100" w:type="dxa"/>
          </w:tcPr>
          <w:p w14:paraId="2DAF1376" w14:textId="77777777" w:rsidR="001965F9" w:rsidRDefault="001965F9" w:rsidP="001965F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300" w:type="dxa"/>
          </w:tcPr>
          <w:p w14:paraId="308A53C2" w14:textId="77777777" w:rsidR="001965F9" w:rsidRDefault="001965F9" w:rsidP="001965F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Успішність:</w:t>
            </w:r>
          </w:p>
        </w:tc>
        <w:tc>
          <w:tcPr>
            <w:tcW w:w="896" w:type="dxa"/>
          </w:tcPr>
          <w:p w14:paraId="45BC14AA" w14:textId="77777777" w:rsidR="001965F9" w:rsidRDefault="0060641C" w:rsidP="001965F9">
            <w:pPr>
              <w:jc w:val="center"/>
              <w:rPr>
                <w:rFonts w:ascii="Arial" w:hAnsi="Arial" w:cs="Arial"/>
                <w:sz w:val="20"/>
              </w:rPr>
            </w:pPr>
            <w:bookmarkStart w:id="4" w:name="ycp"/>
            <w:bookmarkEnd w:id="4"/>
            <w:r>
              <w:rPr>
                <w:rFonts w:ascii="Arial" w:hAnsi="Arial" w:cs="Arial"/>
                <w:sz w:val="20"/>
              </w:rPr>
              <w:t>40,00</w:t>
            </w:r>
          </w:p>
        </w:tc>
        <w:tc>
          <w:tcPr>
            <w:tcW w:w="3104" w:type="dxa"/>
          </w:tcPr>
          <w:p w14:paraId="5B7199C5" w14:textId="77777777" w:rsidR="001965F9" w:rsidRDefault="001965F9" w:rsidP="001965F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%</w:t>
            </w:r>
          </w:p>
        </w:tc>
      </w:tr>
      <w:tr w:rsidR="001965F9" w14:paraId="1DD15C2C" w14:textId="77777777">
        <w:tc>
          <w:tcPr>
            <w:tcW w:w="2000" w:type="dxa"/>
          </w:tcPr>
          <w:p w14:paraId="151187D6" w14:textId="77777777" w:rsidR="001965F9" w:rsidRDefault="001965F9" w:rsidP="001965F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Добре:</w:t>
            </w:r>
          </w:p>
        </w:tc>
        <w:tc>
          <w:tcPr>
            <w:tcW w:w="500" w:type="dxa"/>
          </w:tcPr>
          <w:p w14:paraId="5C94CF78" w14:textId="5E087A4D" w:rsidR="001965F9" w:rsidRPr="005B2485" w:rsidRDefault="001E3922" w:rsidP="001965F9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bookmarkStart w:id="5" w:name="dobre"/>
            <w:bookmarkEnd w:id="5"/>
            <w:r>
              <w:rPr>
                <w:rFonts w:ascii="Arial" w:hAnsi="Arial" w:cs="Arial"/>
                <w:sz w:val="20"/>
                <w:lang w:val="en-US"/>
              </w:rPr>
              <w:t>$</w:t>
            </w:r>
            <w:r w:rsidR="005B2485">
              <w:rPr>
                <w:rFonts w:ascii="Arial" w:hAnsi="Arial" w:cs="Arial"/>
                <w:sz w:val="20"/>
                <w:lang w:val="en-US"/>
              </w:rPr>
              <w:t>{good}</w:t>
            </w:r>
          </w:p>
        </w:tc>
        <w:tc>
          <w:tcPr>
            <w:tcW w:w="1400" w:type="dxa"/>
          </w:tcPr>
          <w:p w14:paraId="53E8074F" w14:textId="77777777" w:rsidR="001965F9" w:rsidRDefault="001965F9" w:rsidP="001965F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студентів</w:t>
            </w:r>
          </w:p>
        </w:tc>
        <w:tc>
          <w:tcPr>
            <w:tcW w:w="1100" w:type="dxa"/>
          </w:tcPr>
          <w:p w14:paraId="076D3DF1" w14:textId="77777777" w:rsidR="001965F9" w:rsidRDefault="001965F9" w:rsidP="001965F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300" w:type="dxa"/>
          </w:tcPr>
          <w:p w14:paraId="04EDEAAC" w14:textId="77777777" w:rsidR="001965F9" w:rsidRDefault="001965F9" w:rsidP="001965F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Якість:</w:t>
            </w:r>
          </w:p>
        </w:tc>
        <w:tc>
          <w:tcPr>
            <w:tcW w:w="896" w:type="dxa"/>
          </w:tcPr>
          <w:p w14:paraId="36506ABA" w14:textId="77777777" w:rsidR="001965F9" w:rsidRDefault="0060641C" w:rsidP="001965F9">
            <w:pPr>
              <w:jc w:val="center"/>
              <w:rPr>
                <w:rFonts w:ascii="Arial" w:hAnsi="Arial" w:cs="Arial"/>
                <w:sz w:val="20"/>
              </w:rPr>
            </w:pPr>
            <w:bookmarkStart w:id="6" w:name="yak"/>
            <w:bookmarkEnd w:id="6"/>
            <w:r>
              <w:rPr>
                <w:rFonts w:ascii="Arial" w:hAnsi="Arial" w:cs="Arial"/>
                <w:sz w:val="20"/>
              </w:rPr>
              <w:t>20,00</w:t>
            </w:r>
          </w:p>
        </w:tc>
        <w:tc>
          <w:tcPr>
            <w:tcW w:w="3104" w:type="dxa"/>
          </w:tcPr>
          <w:p w14:paraId="461B3BC9" w14:textId="77777777" w:rsidR="001965F9" w:rsidRDefault="001965F9" w:rsidP="001965F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%</w:t>
            </w:r>
          </w:p>
        </w:tc>
      </w:tr>
      <w:tr w:rsidR="001965F9" w14:paraId="488AFD9A" w14:textId="77777777">
        <w:tc>
          <w:tcPr>
            <w:tcW w:w="2000" w:type="dxa"/>
          </w:tcPr>
          <w:p w14:paraId="03C9C8C6" w14:textId="77777777" w:rsidR="001965F9" w:rsidRDefault="001965F9" w:rsidP="001965F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Задовільно:</w:t>
            </w:r>
          </w:p>
        </w:tc>
        <w:tc>
          <w:tcPr>
            <w:tcW w:w="500" w:type="dxa"/>
          </w:tcPr>
          <w:p w14:paraId="6F27FDAA" w14:textId="4E4EEFB9" w:rsidR="001965F9" w:rsidRPr="005B2485" w:rsidRDefault="001E3922" w:rsidP="001965F9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bookmarkStart w:id="7" w:name="zadovilno"/>
            <w:bookmarkEnd w:id="7"/>
            <w:r>
              <w:rPr>
                <w:rFonts w:ascii="Arial" w:hAnsi="Arial" w:cs="Arial"/>
                <w:sz w:val="20"/>
                <w:lang w:val="en-US"/>
              </w:rPr>
              <w:t>$</w:t>
            </w:r>
            <w:r w:rsidR="005B2485">
              <w:rPr>
                <w:rFonts w:ascii="Arial" w:hAnsi="Arial" w:cs="Arial"/>
                <w:sz w:val="20"/>
                <w:lang w:val="en-US"/>
              </w:rPr>
              <w:t>{satisfactoril</w:t>
            </w:r>
            <w:r>
              <w:rPr>
                <w:rFonts w:ascii="Arial" w:hAnsi="Arial" w:cs="Arial"/>
                <w:sz w:val="20"/>
                <w:lang w:val="en-US"/>
              </w:rPr>
              <w:t>y</w:t>
            </w:r>
            <w:r w:rsidR="005B2485">
              <w:rPr>
                <w:rFonts w:ascii="Arial" w:hAnsi="Arial" w:cs="Arial"/>
                <w:sz w:val="20"/>
                <w:lang w:val="en-US"/>
              </w:rPr>
              <w:t>}</w:t>
            </w:r>
          </w:p>
        </w:tc>
        <w:tc>
          <w:tcPr>
            <w:tcW w:w="1400" w:type="dxa"/>
          </w:tcPr>
          <w:p w14:paraId="6C3B4343" w14:textId="77777777" w:rsidR="001965F9" w:rsidRDefault="001965F9" w:rsidP="001965F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студентів</w:t>
            </w:r>
          </w:p>
        </w:tc>
        <w:tc>
          <w:tcPr>
            <w:tcW w:w="1100" w:type="dxa"/>
          </w:tcPr>
          <w:p w14:paraId="38905FBF" w14:textId="77777777" w:rsidR="001965F9" w:rsidRDefault="001965F9" w:rsidP="001965F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300" w:type="dxa"/>
          </w:tcPr>
          <w:p w14:paraId="15B5E659" w14:textId="77777777" w:rsidR="001965F9" w:rsidRDefault="001965F9" w:rsidP="001965F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</w:tcPr>
          <w:p w14:paraId="7E52B480" w14:textId="77777777" w:rsidR="001965F9" w:rsidRDefault="001965F9" w:rsidP="001965F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104" w:type="dxa"/>
          </w:tcPr>
          <w:p w14:paraId="45E3A057" w14:textId="77777777" w:rsidR="001965F9" w:rsidRDefault="001965F9" w:rsidP="001965F9">
            <w:pPr>
              <w:rPr>
                <w:rFonts w:ascii="Arial" w:hAnsi="Arial" w:cs="Arial"/>
                <w:sz w:val="20"/>
              </w:rPr>
            </w:pPr>
          </w:p>
        </w:tc>
      </w:tr>
      <w:tr w:rsidR="001965F9" w14:paraId="6CB41AE3" w14:textId="77777777">
        <w:tc>
          <w:tcPr>
            <w:tcW w:w="2000" w:type="dxa"/>
          </w:tcPr>
          <w:p w14:paraId="172FC82D" w14:textId="77777777" w:rsidR="001965F9" w:rsidRDefault="001965F9" w:rsidP="001965F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Незадовільно:</w:t>
            </w:r>
          </w:p>
        </w:tc>
        <w:tc>
          <w:tcPr>
            <w:tcW w:w="500" w:type="dxa"/>
          </w:tcPr>
          <w:p w14:paraId="1F1F27EA" w14:textId="5E062B16" w:rsidR="001965F9" w:rsidRPr="005B2485" w:rsidRDefault="001E3922" w:rsidP="001965F9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bookmarkStart w:id="8" w:name="nezadovilno"/>
            <w:bookmarkEnd w:id="8"/>
            <w:r>
              <w:rPr>
                <w:rFonts w:ascii="Arial" w:hAnsi="Arial" w:cs="Arial"/>
                <w:sz w:val="20"/>
                <w:lang w:val="en-US"/>
              </w:rPr>
              <w:t>$</w:t>
            </w:r>
            <w:r w:rsidR="005B2485">
              <w:rPr>
                <w:rFonts w:ascii="Arial" w:hAnsi="Arial" w:cs="Arial"/>
                <w:sz w:val="20"/>
                <w:lang w:val="en-US"/>
              </w:rPr>
              <w:t>{unsatisfactorily}</w:t>
            </w:r>
          </w:p>
        </w:tc>
        <w:tc>
          <w:tcPr>
            <w:tcW w:w="1400" w:type="dxa"/>
          </w:tcPr>
          <w:p w14:paraId="094AED04" w14:textId="77777777" w:rsidR="001965F9" w:rsidRDefault="001965F9" w:rsidP="001965F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студентів</w:t>
            </w:r>
          </w:p>
        </w:tc>
        <w:tc>
          <w:tcPr>
            <w:tcW w:w="1100" w:type="dxa"/>
          </w:tcPr>
          <w:p w14:paraId="1A735DFD" w14:textId="77777777" w:rsidR="001965F9" w:rsidRDefault="001965F9" w:rsidP="001965F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300" w:type="dxa"/>
          </w:tcPr>
          <w:p w14:paraId="56E97AD7" w14:textId="77777777" w:rsidR="001965F9" w:rsidRDefault="001965F9" w:rsidP="001965F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</w:tcPr>
          <w:p w14:paraId="561A7254" w14:textId="77777777" w:rsidR="001965F9" w:rsidRDefault="001965F9" w:rsidP="001965F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104" w:type="dxa"/>
          </w:tcPr>
          <w:p w14:paraId="4FA0F3C1" w14:textId="77777777" w:rsidR="001965F9" w:rsidRDefault="001965F9" w:rsidP="001965F9">
            <w:pPr>
              <w:rPr>
                <w:rFonts w:ascii="Arial" w:hAnsi="Arial" w:cs="Arial"/>
                <w:sz w:val="20"/>
              </w:rPr>
            </w:pPr>
          </w:p>
        </w:tc>
      </w:tr>
      <w:tr w:rsidR="001C2097" w14:paraId="72946D63" w14:textId="77777777">
        <w:tc>
          <w:tcPr>
            <w:tcW w:w="2000" w:type="dxa"/>
          </w:tcPr>
          <w:p w14:paraId="54786642" w14:textId="77777777" w:rsidR="001C2097" w:rsidRDefault="001C2097" w:rsidP="001C2097">
            <w:pPr>
              <w:rPr>
                <w:rFonts w:ascii="Arial" w:hAnsi="Arial" w:cs="Arial"/>
                <w:sz w:val="20"/>
              </w:rPr>
            </w:pPr>
          </w:p>
          <w:p w14:paraId="29F7CC1E" w14:textId="77777777" w:rsidR="001C2097" w:rsidRDefault="001C2097" w:rsidP="001C2097">
            <w:pPr>
              <w:rPr>
                <w:rFonts w:ascii="Arial" w:hAnsi="Arial" w:cs="Arial"/>
                <w:sz w:val="20"/>
              </w:rPr>
            </w:pPr>
          </w:p>
          <w:p w14:paraId="225E6215" w14:textId="77777777" w:rsidR="001C2097" w:rsidRDefault="001C2097" w:rsidP="001C2097">
            <w:pPr>
              <w:rPr>
                <w:rFonts w:ascii="Arial" w:hAnsi="Arial" w:cs="Arial"/>
                <w:sz w:val="20"/>
              </w:rPr>
            </w:pPr>
          </w:p>
          <w:p w14:paraId="19E58889" w14:textId="77777777" w:rsidR="001C2097" w:rsidRDefault="001C2097" w:rsidP="001C209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00" w:type="dxa"/>
          </w:tcPr>
          <w:p w14:paraId="15B3BF7F" w14:textId="77777777" w:rsidR="001C2097" w:rsidRDefault="001C2097" w:rsidP="001C209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400" w:type="dxa"/>
          </w:tcPr>
          <w:p w14:paraId="2BC628CE" w14:textId="77777777" w:rsidR="001C2097" w:rsidRDefault="001C2097" w:rsidP="001C209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00" w:type="dxa"/>
          </w:tcPr>
          <w:p w14:paraId="6C182D1E" w14:textId="77777777" w:rsidR="001C2097" w:rsidRDefault="001C2097" w:rsidP="001C209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300" w:type="dxa"/>
          </w:tcPr>
          <w:p w14:paraId="7687C045" w14:textId="77777777" w:rsidR="001C2097" w:rsidRDefault="001C2097" w:rsidP="001C209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</w:tcPr>
          <w:p w14:paraId="50E81851" w14:textId="77777777" w:rsidR="001C2097" w:rsidRDefault="001C2097" w:rsidP="001C209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104" w:type="dxa"/>
          </w:tcPr>
          <w:p w14:paraId="72F9C200" w14:textId="77777777" w:rsidR="001C2097" w:rsidRDefault="001C2097" w:rsidP="001C2097">
            <w:pPr>
              <w:rPr>
                <w:rFonts w:ascii="Arial" w:hAnsi="Arial" w:cs="Arial"/>
                <w:sz w:val="20"/>
              </w:rPr>
            </w:pPr>
          </w:p>
        </w:tc>
      </w:tr>
      <w:tr w:rsidR="001C2097" w14:paraId="18F28811" w14:textId="77777777">
        <w:tc>
          <w:tcPr>
            <w:tcW w:w="5000" w:type="dxa"/>
            <w:gridSpan w:val="4"/>
          </w:tcPr>
          <w:p w14:paraId="433564AD" w14:textId="77777777" w:rsidR="001C2097" w:rsidRDefault="001C2097" w:rsidP="001C209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Дата "____"_______________20___р.</w:t>
            </w:r>
          </w:p>
          <w:p w14:paraId="72642879" w14:textId="77777777" w:rsidR="001C2097" w:rsidRDefault="001C2097" w:rsidP="001C209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300" w:type="dxa"/>
          </w:tcPr>
          <w:p w14:paraId="07718BD1" w14:textId="77777777" w:rsidR="001C2097" w:rsidRDefault="001C2097" w:rsidP="001C209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Викладачі:</w:t>
            </w:r>
          </w:p>
        </w:tc>
        <w:tc>
          <w:tcPr>
            <w:tcW w:w="896" w:type="dxa"/>
          </w:tcPr>
          <w:p w14:paraId="2A0D8D18" w14:textId="77777777" w:rsidR="001C2097" w:rsidRDefault="001C2097" w:rsidP="001C209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104" w:type="dxa"/>
          </w:tcPr>
          <w:p w14:paraId="64EAA616" w14:textId="77777777" w:rsidR="001C2097" w:rsidRDefault="001C2097" w:rsidP="001C209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______________/__________/</w:t>
            </w:r>
          </w:p>
        </w:tc>
      </w:tr>
      <w:tr w:rsidR="001C2097" w14:paraId="2E822DF0" w14:textId="77777777">
        <w:tc>
          <w:tcPr>
            <w:tcW w:w="5000" w:type="dxa"/>
            <w:gridSpan w:val="4"/>
          </w:tcPr>
          <w:p w14:paraId="2B5AA122" w14:textId="77777777" w:rsidR="001C2097" w:rsidRDefault="001C2097" w:rsidP="001C209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00" w:type="dxa"/>
          </w:tcPr>
          <w:p w14:paraId="4EE46E97" w14:textId="77777777" w:rsidR="001C2097" w:rsidRDefault="001C2097" w:rsidP="001C209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</w:tcPr>
          <w:p w14:paraId="2C737D82" w14:textId="77777777" w:rsidR="001C2097" w:rsidRDefault="001C2097" w:rsidP="001C209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104" w:type="dxa"/>
          </w:tcPr>
          <w:p w14:paraId="65A2B838" w14:textId="77777777" w:rsidR="001C2097" w:rsidRDefault="001C2097" w:rsidP="001C209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______________/__________/</w:t>
            </w:r>
          </w:p>
        </w:tc>
      </w:tr>
    </w:tbl>
    <w:p w14:paraId="532911C0" w14:textId="77777777" w:rsidR="003038C8" w:rsidRPr="001965F9" w:rsidRDefault="003038C8" w:rsidP="009E5F88">
      <w:pPr>
        <w:rPr>
          <w:rFonts w:ascii="Arial" w:hAnsi="Arial" w:cs="Arial"/>
          <w:sz w:val="20"/>
        </w:rPr>
      </w:pPr>
    </w:p>
    <w:sectPr w:rsidR="003038C8" w:rsidRPr="001965F9" w:rsidSect="001E2877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57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5F9"/>
    <w:rsid w:val="00061D59"/>
    <w:rsid w:val="001965F9"/>
    <w:rsid w:val="001C2097"/>
    <w:rsid w:val="001E2877"/>
    <w:rsid w:val="001E3922"/>
    <w:rsid w:val="003038C8"/>
    <w:rsid w:val="00304010"/>
    <w:rsid w:val="004E62B1"/>
    <w:rsid w:val="005B2485"/>
    <w:rsid w:val="0060641C"/>
    <w:rsid w:val="009E5F88"/>
    <w:rsid w:val="00A03640"/>
    <w:rsid w:val="00A56C52"/>
    <w:rsid w:val="00AA67D7"/>
    <w:rsid w:val="00B06500"/>
    <w:rsid w:val="00B3318A"/>
    <w:rsid w:val="00E122B6"/>
    <w:rsid w:val="00F33EE3"/>
    <w:rsid w:val="00F6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48B2CB"/>
  <w15:chartTrackingRefBased/>
  <w15:docId w15:val="{7E8AD65E-F3B2-476E-9174-4DB9E5F04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lid-translation">
    <w:name w:val="tlid-translation"/>
    <w:rsid w:val="005B24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TESTserv\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Doc.dot</Template>
  <TotalTime>2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Міністерство освіти та науки України</vt:lpstr>
      <vt:lpstr>Міністерство освіти та науки України</vt:lpstr>
    </vt:vector>
  </TitlesOfParts>
  <Company>HOME</Company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та науки України</dc:title>
  <dc:subject/>
  <dc:creator>user4</dc:creator>
  <cp:keywords/>
  <dc:description/>
  <cp:lastModifiedBy>rela589n</cp:lastModifiedBy>
  <cp:revision>5</cp:revision>
  <cp:lastPrinted>1899-12-31T22:00:00Z</cp:lastPrinted>
  <dcterms:created xsi:type="dcterms:W3CDTF">2020-03-05T16:17:00Z</dcterms:created>
  <dcterms:modified xsi:type="dcterms:W3CDTF">2020-03-05T16:38:00Z</dcterms:modified>
</cp:coreProperties>
</file>